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240" w:lineRule="auto"/>
        <w:ind w:left="136" w:right="-20"/>
        <w:jc w:val="left"/>
        <w:rPr>
          <w:rFonts w:ascii="Arial" w:hAnsi="Arial" w:cs="Arial" w:eastAsia="Arial"/>
          <w:sz w:val="64"/>
          <w:szCs w:val="64"/>
        </w:rPr>
      </w:pPr>
      <w:rPr/>
      <w:r>
        <w:rPr>
          <w:rFonts w:ascii="Arial" w:hAnsi="Arial" w:cs="Arial" w:eastAsia="Arial"/>
          <w:sz w:val="64"/>
          <w:szCs w:val="64"/>
          <w:color w:val="FFFFFF"/>
          <w:spacing w:val="-47"/>
          <w:w w:val="100"/>
          <w:b/>
          <w:bCs/>
        </w:rPr>
        <w:t>Y</w:t>
      </w:r>
      <w:r>
        <w:rPr>
          <w:rFonts w:ascii="Arial" w:hAnsi="Arial" w:cs="Arial" w:eastAsia="Arial"/>
          <w:sz w:val="64"/>
          <w:szCs w:val="64"/>
          <w:color w:val="FFFFFF"/>
          <w:spacing w:val="0"/>
          <w:w w:val="100"/>
          <w:b/>
          <w:bCs/>
        </w:rPr>
        <w:t>our</w:t>
      </w:r>
      <w:r>
        <w:rPr>
          <w:rFonts w:ascii="Arial" w:hAnsi="Arial" w:cs="Arial" w:eastAsia="Arial"/>
          <w:sz w:val="64"/>
          <w:szCs w:val="64"/>
          <w:color w:val="FFFFFF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64"/>
          <w:szCs w:val="64"/>
          <w:color w:val="FFFFFF"/>
          <w:spacing w:val="0"/>
          <w:w w:val="100"/>
          <w:b/>
          <w:bCs/>
        </w:rPr>
        <w:t>Name</w:t>
      </w:r>
      <w:r>
        <w:rPr>
          <w:rFonts w:ascii="Arial" w:hAnsi="Arial" w:cs="Arial" w:eastAsia="Arial"/>
          <w:sz w:val="64"/>
          <w:szCs w:val="64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61" w:lineRule="exact"/>
        <w:ind w:left="138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color w:val="FFFFFF"/>
          <w:spacing w:val="0"/>
          <w:w w:val="100"/>
          <w:position w:val="-1"/>
        </w:rPr>
        <w:t>My</w:t>
      </w:r>
      <w:r>
        <w:rPr>
          <w:rFonts w:ascii="Arial" w:hAnsi="Arial" w:cs="Arial" w:eastAsia="Arial"/>
          <w:sz w:val="32"/>
          <w:szCs w:val="32"/>
          <w:color w:val="FFFF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FFFFF"/>
          <w:spacing w:val="0"/>
          <w:w w:val="100"/>
          <w:position w:val="-1"/>
        </w:rPr>
        <w:t>Job</w:t>
      </w:r>
      <w:r>
        <w:rPr>
          <w:rFonts w:ascii="Arial" w:hAnsi="Arial" w:cs="Arial" w:eastAsia="Arial"/>
          <w:sz w:val="32"/>
          <w:szCs w:val="32"/>
          <w:color w:val="FFFFFF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32"/>
          <w:szCs w:val="32"/>
          <w:color w:val="FFFFFF"/>
          <w:spacing w:val="-12"/>
          <w:w w:val="100"/>
          <w:position w:val="-1"/>
        </w:rPr>
        <w:t>T</w:t>
      </w:r>
      <w:r>
        <w:rPr>
          <w:rFonts w:ascii="Arial" w:hAnsi="Arial" w:cs="Arial" w:eastAsia="Arial"/>
          <w:sz w:val="32"/>
          <w:szCs w:val="32"/>
          <w:color w:val="FFFFFF"/>
          <w:spacing w:val="0"/>
          <w:w w:val="100"/>
          <w:position w:val="-1"/>
        </w:rPr>
        <w:t>itle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92" w:lineRule="auto"/>
        <w:ind w:left="129" w:right="34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</w:rPr>
        <w:t>About</w:t>
      </w:r>
      <w:r>
        <w:rPr>
          <w:rFonts w:ascii="Arial" w:hAnsi="Arial" w:cs="Arial" w:eastAsia="Arial"/>
          <w:sz w:val="20"/>
          <w:szCs w:val="20"/>
          <w:color w:val="FFFFFF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</w:rPr>
        <w:t>me: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Pellentesque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sed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dignissim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odio.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Fusce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accumsan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felis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metus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blandit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sed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ornare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mauris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hendrerit.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Sed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fringilla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orci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color w:val="FFFFFF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nunc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ullamcorper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color w:val="FFFFFF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volutpat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eros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sagittis.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Sed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orci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mi,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tincidunt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non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sodales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sed,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placerat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diam.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estibulum</w:t>
      </w:r>
      <w:r>
        <w:rPr>
          <w:rFonts w:ascii="Arial" w:hAnsi="Arial" w:cs="Arial" w:eastAsia="Arial"/>
          <w:sz w:val="20"/>
          <w:szCs w:val="20"/>
          <w:color w:val="FFFFFF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posuere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scelerisque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luctus.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Nullam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hendrerit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elit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eros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consequat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tempor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libero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ultrices.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Suspendisse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vitae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convallis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</w:rPr>
        <w:t>ante.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26" w:lineRule="exact"/>
        <w:ind w:left="11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Phone:</w:t>
      </w:r>
      <w:r>
        <w:rPr>
          <w:rFonts w:ascii="Arial" w:hAnsi="Arial" w:cs="Arial" w:eastAsia="Arial"/>
          <w:sz w:val="20"/>
          <w:szCs w:val="20"/>
          <w:color w:val="FFFFFF"/>
          <w:spacing w:val="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012</w:t>
      </w:r>
      <w:r>
        <w:rPr>
          <w:rFonts w:ascii="Arial" w:hAnsi="Arial" w:cs="Arial" w:eastAsia="Arial"/>
          <w:sz w:val="20"/>
          <w:szCs w:val="20"/>
          <w:color w:val="FFFFFF"/>
          <w:spacing w:val="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/</w:t>
      </w:r>
      <w:r>
        <w:rPr>
          <w:rFonts w:ascii="Arial" w:hAnsi="Arial" w:cs="Arial" w:eastAsia="Arial"/>
          <w:sz w:val="20"/>
          <w:szCs w:val="20"/>
          <w:color w:val="FFFFFF"/>
          <w:spacing w:val="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345</w:t>
      </w:r>
      <w:r>
        <w:rPr>
          <w:rFonts w:ascii="Arial" w:hAnsi="Arial" w:cs="Arial" w:eastAsia="Arial"/>
          <w:sz w:val="20"/>
          <w:szCs w:val="20"/>
          <w:color w:val="FFFFFF"/>
          <w:spacing w:val="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-</w:t>
      </w:r>
      <w:r>
        <w:rPr>
          <w:rFonts w:ascii="Arial" w:hAnsi="Arial" w:cs="Arial" w:eastAsia="Arial"/>
          <w:sz w:val="20"/>
          <w:szCs w:val="20"/>
          <w:color w:val="FFFFFF"/>
          <w:spacing w:val="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6789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  </w:t>
      </w:r>
      <w:r>
        <w:rPr>
          <w:rFonts w:ascii="Arial" w:hAnsi="Arial" w:cs="Arial" w:eastAsia="Arial"/>
          <w:sz w:val="20"/>
          <w:szCs w:val="20"/>
          <w:color w:val="FFFFFF"/>
          <w:spacing w:val="7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-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FFFFFF"/>
          <w:spacing w:val="0"/>
          <w:w w:val="100"/>
          <w:b/>
          <w:bCs/>
          <w:position w:val="-1"/>
        </w:rPr>
        <w:t>Email:</w:t>
      </w:r>
      <w:r>
        <w:rPr>
          <w:rFonts w:ascii="Arial" w:hAnsi="Arial" w:cs="Arial" w:eastAsia="Arial"/>
          <w:sz w:val="20"/>
          <w:szCs w:val="20"/>
          <w:color w:val="FFFFFF"/>
          <w:spacing w:val="7"/>
          <w:w w:val="100"/>
          <w:b/>
          <w:bCs/>
          <w:position w:val="-1"/>
        </w:rPr>
        <w:t> </w:t>
      </w:r>
      <w:hyperlink r:id="rId5">
        <w:r>
          <w:rPr>
            <w:rFonts w:ascii="Arial" w:hAnsi="Arial" w:cs="Arial" w:eastAsia="Arial"/>
            <w:sz w:val="20"/>
            <w:szCs w:val="20"/>
            <w:color w:val="FFFFFF"/>
            <w:spacing w:val="0"/>
            <w:w w:val="101"/>
            <w:b/>
            <w:bCs/>
            <w:position w:val="-1"/>
          </w:rPr>
          <w:t>my-name@myemail.com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61" w:lineRule="exact"/>
        <w:ind w:left="769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58.4995pt;margin-top:-1.3288pt;width:20.564pt;height:20.186pt;mso-position-horizontal-relative:page;mso-position-vertical-relative:paragraph;z-index:-106" coordorigin="1170,-27" coordsize="411,404">
            <v:shape style="position:absolute;left:1170;top:-27;width:411;height:404" coordorigin="1170,-27" coordsize="411,404" path="m1170,188l1171,352,1183,370,1203,377,1556,376,1574,364,1581,344,1581,281,1352,281,1344,273,1344,233,1339,232,1333,231,1170,188e" filled="t" fillcolor="#735047" stroked="f">
              <v:path arrowok="t"/>
              <v:fill/>
            </v:shape>
            <v:shape style="position:absolute;left:1170;top:-27;width:411;height:404" coordorigin="1170,-27" coordsize="411,404" path="m1581,188l1418,231,1412,232,1407,233,1407,273,1399,281,1581,281,1581,188e" filled="t" fillcolor="#735047" stroked="f">
              <v:path arrowok="t"/>
              <v:fill/>
            </v:shape>
            <v:shape style="position:absolute;left:1170;top:-27;width:411;height:404" coordorigin="1170,-27" coordsize="411,404" path="m1482,9l1438,9,1449,20,1449,56,1203,56,1183,63,1171,81,1170,169,1332,212,1352,216,1372,218,1392,217,1411,214,1581,169,1581,89,1574,69,1556,57,1485,56,1485,18,1482,9e" filled="t" fillcolor="#735047" stroked="f">
              <v:path arrowok="t"/>
              <v:fill/>
            </v:shape>
            <v:shape style="position:absolute;left:1170;top:-27;width:411;height:404" coordorigin="1170,-27" coordsize="411,404" path="m1312,-27l1290,-21,1274,-7,1267,14,1267,56,1303,56,1303,20,1313,9,1482,9,1479,-3,1465,-19,1444,-26,1312,-27e" filled="t" fillcolor="#735047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735047"/>
          <w:spacing w:val="0"/>
          <w:w w:val="100"/>
          <w:b/>
          <w:bCs/>
          <w:position w:val="-1"/>
        </w:rPr>
        <w:t>Education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000" w:right="1020"/>
        </w:sectPr>
      </w:pPr>
      <w:rPr/>
    </w:p>
    <w:p>
      <w:pPr>
        <w:spacing w:before="42" w:after="0" w:line="226" w:lineRule="exact"/>
        <w:ind w:left="156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Lorem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ipsum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dolor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sit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amet,</w:t>
      </w:r>
      <w:r>
        <w:rPr>
          <w:rFonts w:ascii="Arial" w:hAnsi="Arial" w:cs="Arial" w:eastAsia="Arial"/>
          <w:sz w:val="20"/>
          <w:szCs w:val="20"/>
          <w:color w:val="58524E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consectetur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adipiscing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elit.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Curabitur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imperdiet,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urna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sed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4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School1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000" w:right="1020"/>
          <w:cols w:num="2" w:equalWidth="0">
            <w:col w:w="7670" w:space="1333"/>
            <w:col w:w="897"/>
          </w:cols>
        </w:sectPr>
      </w:pPr>
      <w:rPr/>
    </w:p>
    <w:p>
      <w:pPr>
        <w:spacing w:before="0" w:after="0" w:line="260" w:lineRule="exact"/>
        <w:ind w:left="156" w:right="-20"/>
        <w:jc w:val="left"/>
        <w:tabs>
          <w:tab w:pos="87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suscipit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scelerisque,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arcu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mauris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aliquam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  <w:t>lacus.</w:t>
        <w:tab/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position w:val="-1"/>
        </w:rPr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  <w:position w:val="3"/>
        </w:rPr>
        <w:t>1998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  <w:position w:val="3"/>
        </w:rPr>
        <w:t>-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  <w:position w:val="3"/>
        </w:rPr>
        <w:t>2002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000" w:right="1020"/>
        </w:sectPr>
      </w:pPr>
      <w:rPr/>
    </w:p>
    <w:p>
      <w:pPr>
        <w:spacing w:before="36" w:after="0" w:line="271" w:lineRule="auto"/>
        <w:ind w:left="156" w:right="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Proin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mattis,</w:t>
      </w:r>
      <w:r>
        <w:rPr>
          <w:rFonts w:ascii="Arial" w:hAnsi="Arial" w:cs="Arial" w:eastAsia="Arial"/>
          <w:sz w:val="20"/>
          <w:szCs w:val="20"/>
          <w:color w:val="58524E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lorem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egestas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tristique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feugiat,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turpis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massa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adipiscing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nulla,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hendrerit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libero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arcu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malesuada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felis.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50" w:after="0" w:line="260" w:lineRule="atLeast"/>
        <w:ind w:left="156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6.476601pt;margin-top:47.663254pt;width:482.571pt;height:.1pt;mso-position-horizontal-relative:page;mso-position-vertical-relative:paragraph;z-index:-108" coordorigin="1130,953" coordsize="9651,2">
            <v:shape style="position:absolute;left:1130;top:953;width:9651;height:2" coordorigin="1130,953" coordsize="9651,0" path="m1130,953l10781,953e" filled="f" stroked="t" strokeweight=".709pt" strokecolor="#D3B8AE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Nulla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eget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aliquet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felis.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Nulla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dui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neque,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congue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quis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venenatis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ac,</w:t>
      </w:r>
      <w:r>
        <w:rPr>
          <w:rFonts w:ascii="Arial" w:hAnsi="Arial" w:cs="Arial" w:eastAsia="Arial"/>
          <w:sz w:val="20"/>
          <w:szCs w:val="20"/>
          <w:color w:val="94929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faucibus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lorem.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4" w:after="0" w:line="240" w:lineRule="auto"/>
        <w:ind w:left="29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School2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5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2002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2006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000" w:right="1020"/>
          <w:cols w:num="2" w:equalWidth="0">
            <w:col w:w="7593" w:space="1107"/>
            <w:col w:w="1200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61" w:lineRule="exact"/>
        <w:ind w:left="729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56.570702pt;margin-top:-.963701pt;width:22.421pt;height:21.338pt;mso-position-horizontal-relative:page;mso-position-vertical-relative:paragraph;z-index:-105" coordorigin="1131,-19" coordsize="448,427">
            <v:shape style="position:absolute;left:1131;top:-19;width:448;height:427" coordorigin="1131,-19" coordsize="448,427" path="m1362,-19l1350,-19,1288,105,1285,111,1279,116,1135,137,1131,148,1236,250,1238,257,1215,391,1213,400,1223,407,1352,340,1488,340,1473,257,1476,250,1580,148,1576,137,1432,116,1426,111,1423,105,1366,-11,1362,-19e" filled="t" fillcolor="#735047" stroked="f">
              <v:path arrowok="t"/>
              <v:fill/>
            </v:shape>
            <v:shape style="position:absolute;left:1131;top:-19;width:448;height:427" coordorigin="1131,-19" coordsize="448,427" path="m1488,340l1359,340,1488,407,1498,400,1496,391,1488,340e" filled="t" fillcolor="#735047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32"/>
          <w:szCs w:val="32"/>
          <w:color w:val="735047"/>
          <w:spacing w:val="0"/>
          <w:w w:val="100"/>
          <w:b/>
          <w:bCs/>
          <w:position w:val="-1"/>
        </w:rPr>
        <w:t>Experience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000" w:right="1020"/>
        </w:sectPr>
      </w:pPr>
      <w:rPr/>
    </w:p>
    <w:p>
      <w:pPr>
        <w:spacing w:before="34" w:after="0" w:line="271" w:lineRule="auto"/>
        <w:ind w:left="133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Lorem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ipsum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dolor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amet,</w:t>
      </w:r>
      <w:r>
        <w:rPr>
          <w:rFonts w:ascii="Arial" w:hAnsi="Arial" w:cs="Arial" w:eastAsia="Arial"/>
          <w:sz w:val="20"/>
          <w:szCs w:val="20"/>
          <w:color w:val="58524E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consectetur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adipiscing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elit.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Curabitur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imperdiet,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urna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sed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suscipit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scelerisque,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arcu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mauris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aliquam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lacus.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auto"/>
        <w:ind w:left="133" w:right="14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Proin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mattis,</w:t>
      </w:r>
      <w:r>
        <w:rPr>
          <w:rFonts w:ascii="Arial" w:hAnsi="Arial" w:cs="Arial" w:eastAsia="Arial"/>
          <w:sz w:val="20"/>
          <w:szCs w:val="20"/>
          <w:color w:val="58524E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lorem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egestas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tristique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feugiat,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turpis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massa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adipiscing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nulla,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hendrerit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libero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arcu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malesuada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felis.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0" w:after="0" w:line="271" w:lineRule="auto"/>
        <w:ind w:left="133" w:right="2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Nulla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eget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aliquet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felis.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Nulla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dui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neque,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congue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quis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venenatis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ac,</w:t>
      </w:r>
      <w:r>
        <w:rPr>
          <w:rFonts w:ascii="Arial" w:hAnsi="Arial" w:cs="Arial" w:eastAsia="Arial"/>
          <w:sz w:val="20"/>
          <w:szCs w:val="20"/>
          <w:color w:val="94929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faucibus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lorem.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auto"/>
        <w:ind w:left="133" w:right="14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Proin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mattis,</w:t>
      </w:r>
      <w:r>
        <w:rPr>
          <w:rFonts w:ascii="Arial" w:hAnsi="Arial" w:cs="Arial" w:eastAsia="Arial"/>
          <w:sz w:val="20"/>
          <w:szCs w:val="20"/>
          <w:color w:val="58524E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lorem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egestas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tristique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feugiat,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turpis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massa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adipiscing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nulla,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hendrerit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libero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arcu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malesuada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felis.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50" w:after="0" w:line="260" w:lineRule="atLeast"/>
        <w:ind w:left="133" w:right="2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Nulla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eget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aliquet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felis.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Nulla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dui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neque,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congue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quis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venenatis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ac,</w:t>
      </w:r>
      <w:r>
        <w:rPr>
          <w:rFonts w:ascii="Arial" w:hAnsi="Arial" w:cs="Arial" w:eastAsia="Arial"/>
          <w:sz w:val="20"/>
          <w:szCs w:val="20"/>
          <w:color w:val="94929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faucibus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amet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lorem.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45" w:after="0" w:line="240" w:lineRule="auto"/>
        <w:ind w:left="162" w:right="4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Company</w:t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auto"/>
        <w:ind w:left="20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2006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2009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2" w:right="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Company</w:t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7" w:lineRule="exact"/>
        <w:ind w:left="2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2009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color w:val="94929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2" w:right="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Company</w:t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735047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7" w:lineRule="exact"/>
        <w:ind w:left="-35" w:right="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20</w:t>
      </w:r>
      <w:r>
        <w:rPr>
          <w:rFonts w:ascii="Arial" w:hAnsi="Arial" w:cs="Arial" w:eastAsia="Arial"/>
          <w:sz w:val="20"/>
          <w:szCs w:val="20"/>
          <w:color w:val="94929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949290"/>
          <w:spacing w:val="0"/>
          <w:w w:val="100"/>
        </w:rPr>
        <w:t>present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960" w:bottom="280" w:left="1000" w:right="1020"/>
          <w:cols w:num="2" w:equalWidth="0">
            <w:col w:w="7648" w:space="861"/>
            <w:col w:w="1391"/>
          </w:cols>
        </w:sectPr>
      </w:pPr>
      <w:rPr/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361" w:lineRule="exact"/>
        <w:ind w:left="769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/>
        <w:pict>
          <v:group style="position:absolute;margin-left:56.476601pt;margin-top:-17.605692pt;width:482.571pt;height:.1pt;mso-position-horizontal-relative:page;mso-position-vertical-relative:paragraph;z-index:-107" coordorigin="1130,-352" coordsize="9651,2">
            <v:shape style="position:absolute;left:1130;top:-352;width:9651;height:2" coordorigin="1130,-352" coordsize="9651,0" path="m1130,-352l10781,-352e" filled="f" stroked="t" strokeweight=".709pt" strokecolor="#D3B8AE">
              <v:path arrowok="t"/>
            </v:shape>
          </v:group>
          <w10:wrap type="none"/>
        </w:pict>
      </w:r>
      <w:r>
        <w:rPr/>
        <w:pict>
          <v:group style="position:absolute;margin-left:55.312599pt;margin-top:-8.226591pt;width:27.653pt;height:28.3075pt;mso-position-horizontal-relative:page;mso-position-vertical-relative:paragraph;z-index:-104" coordorigin="1106,-165" coordsize="553,566">
            <v:group style="position:absolute;left:1316;top:298;width:135;height:97" coordorigin="1316,298" coordsize="135,97">
              <v:shape style="position:absolute;left:1316;top:298;width:135;height:97" coordorigin="1316,298" coordsize="135,97" path="m1451,298l1316,298,1316,324,1347,380,1383,395,1406,389,1419,375,1436,362,1447,345,1451,324,1451,298e" filled="t" fillcolor="#735047" stroked="f">
                <v:path arrowok="t"/>
                <v:fill/>
              </v:shape>
            </v:group>
            <v:group style="position:absolute;left:1245;top:-36;width:278;height:317" coordorigin="1245,-36" coordsize="278,317">
              <v:shape style="position:absolute;left:1245;top:-36;width:278;height:317" coordorigin="1245,-36" coordsize="278,317" path="m1384,-36l1319,-21,1270,22,1245,83,1246,109,1261,170,1299,217,1310,234,1316,251,1316,280,1451,280,1451,259,1455,239,1465,221,1482,203,1496,186,1505,173,1302,173,1290,160,1281,142,1277,119,1279,94,1307,34,1361,3,1383,1,1477,1,1470,-6,1452,-18,1433,-28,1412,-34,1390,-36,1384,-36e" filled="t" fillcolor="#735047" stroked="f">
                <v:path arrowok="t"/>
                <v:fill/>
              </v:shape>
              <v:shape style="position:absolute;left:1245;top:-36;width:278;height:317" coordorigin="1245,-36" coordsize="278,317" path="m1428,21l1413,21,1390,23,1332,53,1300,109,1296,132,1297,154,1302,173,1505,173,1507,168,1516,150,1521,132,1524,114,1522,89,1498,25,1443,24,1428,21e" filled="t" fillcolor="#735047" stroked="f">
                <v:path arrowok="t"/>
                <v:fill/>
              </v:shape>
              <v:shape style="position:absolute;left:1245;top:-36;width:278;height:317" coordorigin="1245,-36" coordsize="278,317" path="m1477,1l1383,1,1404,3,1424,9,1442,18,1443,24,1497,24,1485,8,1477,1e" filled="t" fillcolor="#735047" stroked="f">
                <v:path arrowok="t"/>
                <v:fill/>
              </v:shape>
            </v:group>
            <v:group style="position:absolute;left:1365;top:-157;width:35;height:91" coordorigin="1365,-157" coordsize="35,91">
              <v:shape style="position:absolute;left:1365;top:-157;width:35;height:91" coordorigin="1365,-157" coordsize="35,91" path="m1392,-157l1373,-157,1365,-150,1365,-74,1373,-66,1392,-66,1400,-74,1400,-150,1392,-157e" filled="t" fillcolor="#735047" stroked="f">
                <v:path arrowok="t"/>
                <v:fill/>
              </v:shape>
            </v:group>
            <v:group style="position:absolute;left:1177;top:-82;width:78;height:78" coordorigin="1177,-82" coordsize="78,78">
              <v:shape style="position:absolute;left:1177;top:-82;width:78;height:78" coordorigin="1177,-82" coordsize="78,78" path="m1201,-82l1190,-82,1177,-69,1177,-58,1230,-4,1241,-4,1255,-18,1255,-29,1201,-82e" filled="t" fillcolor="#735047" stroked="f">
                <v:path arrowok="t"/>
                <v:fill/>
              </v:shape>
            </v:group>
            <v:group style="position:absolute;left:1113;top:84;width:91;height:35" coordorigin="1113,84" coordsize="91,35">
              <v:shape style="position:absolute;left:1113;top:84;width:91;height:35" coordorigin="1113,84" coordsize="91,35" path="m1197,84l1121,84,1113,92,1113,111,1121,119,1197,119,1205,111,1205,92,1197,84e" filled="t" fillcolor="#735047" stroked="f">
                <v:path arrowok="t"/>
                <v:fill/>
              </v:shape>
            </v:group>
            <v:group style="position:absolute;left:1561;top:84;width:91;height:35" coordorigin="1561,84" coordsize="91,35">
              <v:shape style="position:absolute;left:1561;top:84;width:91;height:35" coordorigin="1561,84" coordsize="91,35" path="m1644,84l1569,84,1561,92,1561,111,1569,119,1644,119,1652,111,1652,92,1644,84e" filled="t" fillcolor="#735047" stroked="f">
                <v:path arrowok="t"/>
                <v:fill/>
              </v:shape>
            </v:group>
            <v:group style="position:absolute;left:1511;top:-84;width:78;height:78" coordorigin="1511,-84" coordsize="78,78">
              <v:shape style="position:absolute;left:1511;top:-84;width:78;height:78" coordorigin="1511,-84" coordsize="78,78" path="m1575,-84l1564,-84,1511,-31,1511,-20,1524,-6,1535,-6,1589,-60,1589,-71,1575,-84e" filled="t" fillcolor="#735047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32"/>
          <w:szCs w:val="32"/>
          <w:color w:val="735047"/>
          <w:spacing w:val="0"/>
          <w:w w:val="100"/>
          <w:b/>
          <w:bCs/>
          <w:position w:val="-1"/>
        </w:rPr>
        <w:t>Skills</w:t>
      </w:r>
      <w:r>
        <w:rPr>
          <w:rFonts w:ascii="Arial" w:hAnsi="Arial" w:cs="Arial" w:eastAsia="Arial"/>
          <w:sz w:val="32"/>
          <w:szCs w:val="32"/>
          <w:color w:val="000000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960" w:bottom="280" w:left="1000" w:right="1020"/>
        </w:sectPr>
      </w:pPr>
      <w:rPr/>
    </w:p>
    <w:p>
      <w:pPr>
        <w:spacing w:before="45" w:after="0" w:line="354" w:lineRule="auto"/>
        <w:ind w:left="156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0pt;margin-top:0pt;width:595.280029pt;height:275.445991pt;mso-position-horizontal-relative:page;mso-position-vertical-relative:page;z-index:-109" coordorigin="0,0" coordsize="11906,5509">
            <v:group style="position:absolute;left:0;top:0;width:11906;height:5499" coordorigin="0,0" coordsize="11906,5499">
              <v:shape style="position:absolute;left:0;top:0;width:11906;height:5499" coordorigin="0,0" coordsize="11906,5499" path="m11906,0l11906,5499,0,5499,0,0,11906,0e" filled="t" fillcolor="#735047" stroked="f">
                <v:path arrowok="t"/>
                <v:fill/>
              </v:shape>
            </v:group>
            <v:group style="position:absolute;left:1130;top:4605;width:9651;height:2" coordorigin="1130,4605" coordsize="9651,2">
              <v:shape style="position:absolute;left:1130;top:4605;width:9651;height:2" coordorigin="1130,4605" coordsize="9651,0" path="m1130,4605l10781,4605e" filled="f" stroked="t" strokeweight=".809pt" strokecolor="#89675F">
                <v:path arrowok="t"/>
              </v:shape>
            </v:group>
            <v:group style="position:absolute;left:7949;top:1133;width:2835;height:3118" coordorigin="7949,1133" coordsize="2835,3118">
              <v:shape style="position:absolute;left:7949;top:1133;width:2835;height:3118" coordorigin="7949,1133" coordsize="2835,3118" path="m7949,1133l10784,1133,10784,4251,7949,4251,7949,1133e" filled="t" fillcolor="#BAA69F" stroked="f">
                <v:path arrowok="t"/>
                <v:fill/>
              </v:shape>
            </v:group>
            <v:group style="position:absolute;left:7949;top:1531;width:2835;height:2720" coordorigin="7949,1531" coordsize="2835,2720">
              <v:shape style="position:absolute;left:7949;top:1531;width:2835;height:2720" coordorigin="7949,1531" coordsize="2835,2720" path="m8804,3511l8759,3511,8742,3531,8724,3531,8705,3551,8664,3551,8642,3571,8618,3571,8582,3591,8545,3591,8508,3611,8470,3611,8433,3631,8396,3631,8359,3651,8322,3651,8285,3671,8250,3671,8215,3691,8180,3691,8147,3711,8114,3711,8083,3731,8025,3731,7998,3751,7949,3751,7949,4251,10784,4251,10784,4211,8894,4211,8871,4191,8854,4171,8838,4151,8824,4131,8812,4091,8801,4071,8779,4011,8769,3931,8768,3911,8769,3871,8771,3831,8774,3791,8778,3751,8783,3691,8789,3631,8796,3571,8804,351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448,3691l9295,3691,9238,3731,9186,3751,9140,3791,9099,3811,9063,3831,9004,3871,8944,3931,8911,3991,8905,4031,8900,4051,8897,4071,8894,4131,8894,4171,8894,4211,9839,4211,9836,4171,9244,4171,9235,4151,9228,4131,9222,4091,9218,4071,9215,4051,9213,4051,9233,3991,9249,3971,9262,3931,9271,3911,9279,3891,9683,3891,9668,3871,9638,3851,9608,3811,9579,3791,9550,3771,9524,3751,9500,3731,9479,3711,9462,3711,9448,369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962,3511l9932,3511,9939,3571,9943,3651,9945,3711,9945,3771,9943,3831,9940,3871,9935,3931,9930,3971,9923,4011,9916,4031,9909,4071,9887,4131,9869,4191,9862,4191,9839,4211,10784,4211,10784,3751,10735,3751,10708,3731,10649,3731,10618,3711,10586,3711,10553,3691,10484,3691,10412,3651,10376,3651,10339,3631,10303,3631,10266,3611,10229,3611,10193,3591,10157,3591,10122,3571,10098,3571,10076,3551,10034,3551,10015,3531,9979,3531,9962,351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683,3891l9438,3891,9448,3911,9460,3931,9486,3971,9498,3991,9508,4011,9515,4031,9519,4051,9515,4071,9511,4091,9508,4111,9504,4131,9500,4151,9493,4151,9489,4171,9836,4171,9828,4131,9797,4051,9752,3971,9726,3951,9697,3911,9683,389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509,3671l9224,3671,9258,3691,9474,3691,9509,367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571,3651l9161,3651,9191,3671,9541,3671,9571,365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625,3631l9107,3631,9133,3651,9599,3651,9625,363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726,3551l9006,3551,9023,3571,9041,3591,9061,3611,9083,3631,9649,3631,9671,3611,9691,3591,9710,3571,9726,355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785,3471l8948,3471,8956,3491,8967,3511,8978,3531,8992,3551,9741,3551,9754,3531,9766,3511,9776,3491,9785,347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798,3451l8934,3451,8940,3471,9792,3471,9798,345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906,2871l8841,2871,8846,2891,8845,2911,8845,2971,8846,3011,8848,3031,8850,3031,8854,3051,8859,3071,8866,3091,8874,3091,8885,3111,8897,3111,8912,3131,8926,3431,8929,3451,9803,3451,9807,3431,9807,3151,9823,3131,9838,3111,9850,3091,9859,3051,9867,3031,9873,3011,9878,2991,9881,2951,9884,2931,9885,2911,9886,2911,9886,2891,9906,287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10007,2631l8727,2631,8729,2651,8728,2671,8727,2671,8726,2691,8726,2711,8728,2731,8733,2751,8743,2771,8763,2811,8783,2831,8801,2851,8818,2871,9921,2871,9933,2851,9944,2851,9955,2831,9968,2811,9983,2791,9994,2751,10000,2731,10004,2711,10005,2711,10005,2691,10004,2671,10003,2651,10004,2651,10007,263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8712,2371l8651,2371,8649,2391,8660,2451,8681,2511,8689,2551,8697,2571,8705,2591,8712,2591,8718,2611,8723,2631,10012,2631,10018,2611,10025,2591,10033,2571,10049,2531,10057,2511,10064,2491,10070,2471,10075,2431,10076,2411,10070,2391,8746,2391,8712,237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649,1611l9083,1611,9003,1651,8964,1671,8926,1691,8891,1731,8857,1751,8827,1771,8800,1791,8777,1831,8759,1851,8746,1891,8736,1911,8728,1951,8722,1971,8718,2011,8715,2031,8713,2071,8712,2091,8712,2131,8713,2151,8715,2191,8717,2211,8720,2231,8723,2271,8727,2291,8734,2331,8737,2351,8740,2371,8746,2391,9988,2391,9990,2371,9993,2371,9996,2351,9999,2331,10006,2291,10010,2271,10013,2231,10016,2211,10018,2191,10020,2151,10021,2131,10021,2091,10020,2071,10018,2031,10015,2011,10010,1971,10004,1951,9996,1911,9987,1891,9974,1851,9955,1831,9933,1791,9906,1771,9875,1751,9842,1731,9806,1691,9768,1671,9729,1651,9649,161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533,1571l9200,1571,9162,1591,9123,1611,9609,1611,9570,1591,9533,157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464,1551l9269,1551,9235,1571,9497,1571,9464,1551e" filled="t" fillcolor="#88685F" stroked="f">
                <v:path arrowok="t"/>
                <v:fill/>
              </v:shape>
              <v:shape style="position:absolute;left:7949;top:1531;width:2835;height:2720" coordorigin="7949,1531" coordsize="2835,2720" path="m9407,1531l9326,1531,9299,1551,9434,1551,9407,1531e" filled="t" fillcolor="#88685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Diploma</w:t>
      </w:r>
      <w:r>
        <w:rPr>
          <w:rFonts w:ascii="Arial" w:hAnsi="Arial" w:cs="Arial" w:eastAsia="Arial"/>
          <w:sz w:val="20"/>
          <w:szCs w:val="20"/>
          <w:color w:val="58524E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Diploma</w:t>
      </w:r>
      <w:r>
        <w:rPr>
          <w:rFonts w:ascii="Arial" w:hAnsi="Arial" w:cs="Arial" w:eastAsia="Arial"/>
          <w:sz w:val="20"/>
          <w:szCs w:val="20"/>
          <w:color w:val="58524E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Diploma</w:t>
      </w:r>
      <w:r>
        <w:rPr>
          <w:rFonts w:ascii="Arial" w:hAnsi="Arial" w:cs="Arial" w:eastAsia="Arial"/>
          <w:sz w:val="20"/>
          <w:szCs w:val="20"/>
          <w:color w:val="58524E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34" w:after="0" w:line="354" w:lineRule="auto"/>
        <w:ind w:right="747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Advanced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Advanced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58524E"/>
          <w:spacing w:val="0"/>
          <w:w w:val="100"/>
        </w:rPr>
        <w:t>Medium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sectPr>
      <w:type w:val="continuous"/>
      <w:pgSz w:w="11920" w:h="16840"/>
      <w:pgMar w:top="960" w:bottom="280" w:left="1000" w:right="1020"/>
      <w:cols w:num="2" w:equalWidth="0">
        <w:col w:w="1179" w:space="288"/>
        <w:col w:w="84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y-name@mye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CV_design_13</dc:title>
  <dcterms:created xsi:type="dcterms:W3CDTF">2013-02-20T12:51:43Z</dcterms:created>
  <dcterms:modified xsi:type="dcterms:W3CDTF">2013-02-20T12:51:43Z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